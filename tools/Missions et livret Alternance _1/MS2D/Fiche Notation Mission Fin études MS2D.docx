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3678B" w:rsidRPr="00FE28F4" w:rsidTr="00573B55">
        <w:trPr>
          <w:cantSplit/>
          <w:trHeight w:hRule="exact" w:val="900"/>
          <w:tblHeader/>
          <w:jc w:val="center"/>
        </w:trPr>
        <w:tc>
          <w:tcPr>
            <w:tcW w:w="10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678B" w:rsidRPr="00FE28F4" w:rsidRDefault="000D4E50" w:rsidP="00A77F39">
            <w:pPr>
              <w:rPr>
                <w:rFonts w:ascii="Roboto Condensed" w:hAnsi="Roboto Condensed"/>
                <w:i/>
                <w:iCs/>
                <w:sz w:val="16"/>
                <w:lang w:val="en-GB"/>
              </w:rPr>
            </w:pPr>
            <w:r w:rsidRPr="00416941">
              <w:rPr>
                <w:noProof/>
              </w:rPr>
              <w:drawing>
                <wp:inline distT="0" distB="0" distL="0" distR="0">
                  <wp:extent cx="1416050" cy="3111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7F39">
              <w:rPr>
                <w:rFonts w:ascii="Roboto Condensed" w:hAnsi="Roboto Condensed"/>
                <w:b/>
                <w:bCs/>
                <w:sz w:val="32"/>
              </w:rPr>
              <w:t>Manager de solutions Digitales et Data (MS2D)</w:t>
            </w:r>
          </w:p>
        </w:tc>
      </w:tr>
      <w:tr w:rsidR="00A21AD7" w:rsidRPr="00FE28F4" w:rsidTr="00573B55">
        <w:trPr>
          <w:cantSplit/>
          <w:trHeight w:hRule="exact" w:val="454"/>
          <w:tblHeader/>
          <w:jc w:val="center"/>
        </w:trPr>
        <w:tc>
          <w:tcPr>
            <w:tcW w:w="10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Pr="00FE28F4" w:rsidRDefault="00A21AD7" w:rsidP="0058677D">
            <w:pPr>
              <w:jc w:val="center"/>
              <w:rPr>
                <w:rFonts w:ascii="Roboto Condensed" w:hAnsi="Roboto Condensed"/>
                <w:b/>
                <w:bCs/>
                <w:sz w:val="32"/>
              </w:rPr>
            </w:pPr>
            <w:r w:rsidRPr="00FE28F4">
              <w:rPr>
                <w:rFonts w:ascii="Roboto Condensed" w:hAnsi="Roboto Condensed"/>
                <w:b/>
                <w:bCs/>
                <w:sz w:val="32"/>
              </w:rPr>
              <w:t>Fiche de notation d</w:t>
            </w:r>
            <w:r>
              <w:rPr>
                <w:rFonts w:ascii="Roboto Condensed" w:hAnsi="Roboto Condensed"/>
                <w:b/>
                <w:bCs/>
                <w:sz w:val="32"/>
              </w:rPr>
              <w:t>e</w:t>
            </w:r>
            <w:r w:rsidRPr="00FE28F4">
              <w:rPr>
                <w:rFonts w:ascii="Roboto Condensed" w:hAnsi="Roboto Condensed"/>
                <w:b/>
                <w:bCs/>
                <w:sz w:val="32"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sz w:val="32"/>
              </w:rPr>
              <w:t>mission</w:t>
            </w:r>
            <w:r w:rsidRPr="00FE28F4">
              <w:rPr>
                <w:rFonts w:ascii="Roboto Condensed" w:hAnsi="Roboto Condensed"/>
                <w:b/>
                <w:bCs/>
                <w:sz w:val="32"/>
              </w:rPr>
              <w:t xml:space="preserve"> de fin d’études</w:t>
            </w:r>
          </w:p>
        </w:tc>
      </w:tr>
    </w:tbl>
    <w:p w:rsidR="00466C11" w:rsidRPr="00466C11" w:rsidRDefault="00466C11" w:rsidP="004C6ACC">
      <w:pPr>
        <w:rPr>
          <w:rFonts w:ascii="Roboto Condensed" w:hAnsi="Roboto Condensed"/>
          <w:szCs w:val="22"/>
        </w:rPr>
      </w:pPr>
    </w:p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937"/>
      </w:tblGrid>
      <w:tr w:rsidR="00A21AD7" w:rsidRPr="00FE28F4" w:rsidTr="00573B55">
        <w:trPr>
          <w:cantSplit/>
          <w:trHeight w:hRule="exact"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653668" w:rsidP="00653668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b/>
                <w:bCs/>
              </w:rPr>
              <w:t>Candidat</w:t>
            </w:r>
            <w:r w:rsidR="00A21AD7" w:rsidRPr="00FE28F4">
              <w:rPr>
                <w:rFonts w:ascii="Roboto Condensed" w:hAnsi="Roboto Condensed"/>
              </w:rPr>
              <w:t xml:space="preserve"> </w:t>
            </w:r>
            <w:r w:rsidR="00A21AD7" w:rsidRPr="00FE28F4">
              <w:rPr>
                <w:rFonts w:ascii="Roboto Condensed" w:hAnsi="Roboto Condensed"/>
                <w:i/>
                <w:iCs/>
                <w:sz w:val="16"/>
              </w:rPr>
              <w:t>(nom et prénom)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</w:rPr>
            </w:pPr>
          </w:p>
        </w:tc>
      </w:tr>
      <w:tr w:rsidR="00A21AD7" w:rsidRPr="00FE28F4" w:rsidTr="00573B55">
        <w:trPr>
          <w:cantSplit/>
          <w:trHeight w:hRule="exact"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  <w:b/>
                <w:bCs/>
              </w:rPr>
              <w:t>Année scolaire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68642A" w:rsidP="004C6ACC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  <w:noProof/>
              </w:rPr>
              <w:t>2021 - 2022</w:t>
            </w:r>
          </w:p>
        </w:tc>
      </w:tr>
      <w:tr w:rsidR="00A21AD7" w:rsidRPr="00FE28F4" w:rsidTr="00573B55">
        <w:trPr>
          <w:cantSplit/>
          <w:trHeight w:hRule="exact" w:val="454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>Entreprise</w:t>
            </w:r>
            <w:r w:rsidR="007D60A6">
              <w:rPr>
                <w:rFonts w:ascii="Roboto Condensed" w:hAnsi="Roboto Condensed"/>
                <w:b/>
                <w:bCs/>
              </w:rPr>
              <w:t xml:space="preserve"> : </w:t>
            </w:r>
            <w:bookmarkStart w:id="0" w:name="_GoBack"/>
            <w:bookmarkEnd w:id="0"/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</w:rPr>
            </w:pPr>
          </w:p>
        </w:tc>
      </w:tr>
    </w:tbl>
    <w:p w:rsidR="00573B55" w:rsidRDefault="00573B55" w:rsidP="004C6ACC">
      <w:pPr>
        <w:rPr>
          <w:rFonts w:ascii="Roboto Condensed" w:hAnsi="Roboto Condensed"/>
        </w:rPr>
      </w:pPr>
    </w:p>
    <w:p w:rsidR="00173EFA" w:rsidRDefault="00173EFA" w:rsidP="004C6ACC">
      <w:pPr>
        <w:rPr>
          <w:rFonts w:ascii="Roboto Condensed" w:hAnsi="Roboto Condensed"/>
        </w:rPr>
      </w:pPr>
    </w:p>
    <w:p w:rsidR="00173EFA" w:rsidRDefault="00173EFA" w:rsidP="004C6ACC">
      <w:pPr>
        <w:rPr>
          <w:rFonts w:ascii="Roboto Condensed" w:hAnsi="Roboto Condensed"/>
        </w:rPr>
      </w:pPr>
    </w:p>
    <w:p w:rsidR="00173EFA" w:rsidRPr="00FE28F4" w:rsidRDefault="00173EFA" w:rsidP="004C6ACC">
      <w:pPr>
        <w:rPr>
          <w:rFonts w:ascii="Roboto Condensed" w:hAnsi="Roboto Condensed"/>
        </w:rPr>
      </w:pPr>
    </w:p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8"/>
        <w:gridCol w:w="283"/>
        <w:gridCol w:w="1987"/>
        <w:gridCol w:w="284"/>
        <w:gridCol w:w="1646"/>
        <w:gridCol w:w="283"/>
        <w:gridCol w:w="1704"/>
        <w:gridCol w:w="285"/>
        <w:gridCol w:w="1475"/>
      </w:tblGrid>
      <w:tr w:rsidR="0068642A" w:rsidRPr="00FE28F4" w:rsidTr="00573B55">
        <w:trPr>
          <w:cantSplit/>
          <w:jc w:val="center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>Récapitulatif des notes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Entreprise /Mission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Rapport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Mémoire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Soutenance</w:t>
            </w:r>
          </w:p>
        </w:tc>
      </w:tr>
      <w:tr w:rsidR="0068642A" w:rsidRPr="00FE28F4" w:rsidTr="00573B55">
        <w:trPr>
          <w:cantSplit/>
          <w:trHeight w:hRule="exact" w:val="454"/>
          <w:jc w:val="center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Coefficients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  <w:sz w:val="18"/>
                <w:szCs w:val="18"/>
              </w:rPr>
            </w:pPr>
            <w:r w:rsidRPr="00FE28F4">
              <w:rPr>
                <w:rFonts w:ascii="Roboto Condensed" w:hAnsi="Roboto Condensed"/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  <w:sz w:val="18"/>
                <w:szCs w:val="18"/>
              </w:rPr>
            </w:pPr>
            <w:r w:rsidRPr="00FE28F4">
              <w:rPr>
                <w:rFonts w:ascii="Roboto Condensed" w:hAnsi="Roboto Condensed"/>
                <w:sz w:val="18"/>
                <w:szCs w:val="18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  <w:sz w:val="18"/>
                <w:szCs w:val="18"/>
              </w:rPr>
            </w:pPr>
            <w:r w:rsidRPr="00FE28F4">
              <w:rPr>
                <w:rFonts w:ascii="Roboto Condensed" w:hAnsi="Roboto Condensed"/>
                <w:sz w:val="18"/>
                <w:szCs w:val="18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  <w:sz w:val="18"/>
                <w:szCs w:val="18"/>
              </w:rPr>
            </w:pPr>
            <w:r w:rsidRPr="00FE28F4">
              <w:rPr>
                <w:rFonts w:ascii="Roboto Condensed" w:hAnsi="Roboto Condensed"/>
                <w:sz w:val="18"/>
                <w:szCs w:val="18"/>
              </w:rPr>
              <w:t>2</w:t>
            </w:r>
          </w:p>
        </w:tc>
        <w:tc>
          <w:tcPr>
            <w:tcW w:w="147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42A" w:rsidRPr="00FE28F4" w:rsidRDefault="0068642A" w:rsidP="004C6ACC">
            <w:pPr>
              <w:jc w:val="center"/>
              <w:rPr>
                <w:rFonts w:ascii="Roboto Condensed" w:hAnsi="Roboto Condensed"/>
              </w:rPr>
            </w:pPr>
          </w:p>
        </w:tc>
      </w:tr>
    </w:tbl>
    <w:p w:rsidR="00573B55" w:rsidRDefault="00573B55" w:rsidP="00573B55">
      <w:pPr>
        <w:rPr>
          <w:rFonts w:ascii="Roboto Condensed" w:hAnsi="Roboto Condensed"/>
          <w:b/>
          <w:szCs w:val="22"/>
        </w:rPr>
      </w:pPr>
    </w:p>
    <w:p w:rsidR="00AA1459" w:rsidRDefault="00AA1459" w:rsidP="00573B55">
      <w:pPr>
        <w:rPr>
          <w:rFonts w:ascii="Roboto Condensed" w:hAnsi="Roboto Condensed"/>
          <w:b/>
          <w:szCs w:val="22"/>
        </w:rPr>
      </w:pPr>
    </w:p>
    <w:p w:rsidR="00AA1459" w:rsidRDefault="00AA1459" w:rsidP="00573B55">
      <w:pPr>
        <w:rPr>
          <w:rFonts w:ascii="Roboto Condensed" w:hAnsi="Roboto Condensed"/>
          <w:b/>
          <w:szCs w:val="22"/>
        </w:rPr>
      </w:pPr>
    </w:p>
    <w:p w:rsidR="00AA1459" w:rsidRPr="00573B55" w:rsidRDefault="00AA1459" w:rsidP="00573B55">
      <w:pPr>
        <w:rPr>
          <w:rFonts w:ascii="Roboto Condensed" w:hAnsi="Roboto Condensed"/>
          <w:b/>
          <w:szCs w:val="22"/>
        </w:rPr>
      </w:pPr>
    </w:p>
    <w:p w:rsidR="00573B55" w:rsidRPr="00573B55" w:rsidRDefault="00573B55" w:rsidP="00573B55">
      <w:pPr>
        <w:pStyle w:val="Paragraphedeliste"/>
        <w:numPr>
          <w:ilvl w:val="0"/>
          <w:numId w:val="2"/>
        </w:numPr>
        <w:jc w:val="center"/>
        <w:rPr>
          <w:rFonts w:ascii="Roboto Condensed" w:hAnsi="Roboto Condensed"/>
          <w:b/>
          <w:sz w:val="28"/>
          <w:szCs w:val="28"/>
          <w:u w:val="single"/>
        </w:rPr>
      </w:pPr>
      <w:r w:rsidRPr="00573B55">
        <w:rPr>
          <w:rFonts w:ascii="Roboto Condensed" w:hAnsi="Roboto Condensed"/>
          <w:b/>
          <w:sz w:val="28"/>
          <w:szCs w:val="28"/>
          <w:u w:val="single"/>
        </w:rPr>
        <w:t>La mission</w:t>
      </w:r>
    </w:p>
    <w:p w:rsidR="00573B55" w:rsidRDefault="00573B55" w:rsidP="00573B55">
      <w:pPr>
        <w:rPr>
          <w:rFonts w:ascii="Roboto Condensed" w:hAnsi="Roboto Condensed"/>
          <w:b/>
          <w:sz w:val="20"/>
          <w:szCs w:val="20"/>
        </w:rPr>
      </w:pPr>
    </w:p>
    <w:tbl>
      <w:tblPr>
        <w:tblW w:w="1020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7"/>
        <w:gridCol w:w="121"/>
        <w:gridCol w:w="850"/>
        <w:gridCol w:w="850"/>
        <w:gridCol w:w="284"/>
        <w:gridCol w:w="566"/>
        <w:gridCol w:w="851"/>
        <w:gridCol w:w="850"/>
        <w:gridCol w:w="850"/>
        <w:gridCol w:w="1985"/>
        <w:gridCol w:w="1418"/>
      </w:tblGrid>
      <w:tr w:rsidR="00466C11" w:rsidRPr="00FE28F4" w:rsidTr="00466C11">
        <w:trPr>
          <w:cantSplit/>
          <w:trHeight w:hRule="exact" w:val="454"/>
          <w:jc w:val="center"/>
        </w:trPr>
        <w:tc>
          <w:tcPr>
            <w:tcW w:w="3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1B20E2" w:rsidRDefault="00573B55" w:rsidP="0031540D">
            <w:pPr>
              <w:jc w:val="center"/>
              <w:rPr>
                <w:rFonts w:ascii="Roboto Condensed" w:hAnsi="Roboto Condensed"/>
                <w:b/>
                <w:sz w:val="20"/>
                <w:szCs w:val="20"/>
              </w:rPr>
            </w:pPr>
            <w:r w:rsidRPr="001B20E2">
              <w:rPr>
                <w:rFonts w:ascii="Roboto Condensed" w:hAnsi="Roboto Condensed"/>
                <w:b/>
                <w:sz w:val="20"/>
                <w:szCs w:val="20"/>
              </w:rPr>
              <w:t>Appréciation du tuteur entreprise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Points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1B20E2" w:rsidRDefault="00573B55" w:rsidP="0031540D">
            <w:pPr>
              <w:jc w:val="center"/>
              <w:rPr>
                <w:rFonts w:ascii="Roboto Condensed" w:hAnsi="Roboto Condensed"/>
                <w:sz w:val="20"/>
                <w:szCs w:val="20"/>
              </w:rPr>
            </w:pPr>
            <w:r w:rsidRPr="001B20E2">
              <w:rPr>
                <w:rFonts w:ascii="Roboto Condensed" w:hAnsi="Roboto Condensed"/>
                <w:b/>
                <w:sz w:val="20"/>
                <w:szCs w:val="20"/>
              </w:rPr>
              <w:t>Appréciation du tuteur entreprise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Points</w:t>
            </w:r>
          </w:p>
        </w:tc>
      </w:tr>
      <w:tr w:rsidR="00466C11" w:rsidRPr="00FE28F4" w:rsidTr="00466C11">
        <w:trPr>
          <w:cantSplit/>
          <w:trHeight w:hRule="exact" w:val="454"/>
          <w:jc w:val="center"/>
        </w:trPr>
        <w:tc>
          <w:tcPr>
            <w:tcW w:w="3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ind w:left="17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1 – Intégration dans l'entreprise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ind w:left="17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4</w:t>
            </w:r>
            <w:r w:rsidRPr="00FE28F4">
              <w:rPr>
                <w:rFonts w:ascii="Roboto Condensed" w:hAnsi="Roboto Condensed"/>
              </w:rPr>
              <w:t xml:space="preserve"> – Compétences techniques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</w:p>
        </w:tc>
      </w:tr>
      <w:tr w:rsidR="00466C11" w:rsidRPr="00FE28F4" w:rsidTr="00466C11">
        <w:trPr>
          <w:cantSplit/>
          <w:trHeight w:hRule="exact" w:val="454"/>
          <w:jc w:val="center"/>
        </w:trPr>
        <w:tc>
          <w:tcPr>
            <w:tcW w:w="3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ind w:left="17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2 – Capacité à communiquer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ind w:left="17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5</w:t>
            </w:r>
            <w:r w:rsidRPr="00FE28F4">
              <w:rPr>
                <w:rFonts w:ascii="Roboto Condensed" w:hAnsi="Roboto Condensed"/>
              </w:rPr>
              <w:t xml:space="preserve"> – Qualité du travail fourni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</w:p>
        </w:tc>
      </w:tr>
      <w:tr w:rsidR="00466C11" w:rsidRPr="00FE28F4" w:rsidTr="00466C11">
        <w:trPr>
          <w:cantSplit/>
          <w:trHeight w:hRule="exact" w:val="466"/>
          <w:jc w:val="center"/>
        </w:trPr>
        <w:tc>
          <w:tcPr>
            <w:tcW w:w="3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ind w:left="166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3</w:t>
            </w:r>
            <w:r w:rsidRPr="00FE28F4">
              <w:rPr>
                <w:rFonts w:ascii="Roboto Condensed" w:hAnsi="Roboto Condensed"/>
              </w:rPr>
              <w:t xml:space="preserve"> – Prise d'initiatives</w:t>
            </w:r>
            <w:r>
              <w:rPr>
                <w:rFonts w:ascii="Roboto Condensed" w:hAnsi="Roboto Condensed"/>
              </w:rPr>
              <w:t xml:space="preserve"> et</w:t>
            </w:r>
            <w:r w:rsidRPr="00FE28F4">
              <w:rPr>
                <w:rFonts w:ascii="Roboto Condensed" w:hAnsi="Roboto Condensed"/>
              </w:rPr>
              <w:t xml:space="preserve"> </w:t>
            </w:r>
            <w:r>
              <w:rPr>
                <w:rFonts w:ascii="Roboto Condensed" w:hAnsi="Roboto Condensed"/>
              </w:rPr>
              <w:t>a</w:t>
            </w:r>
            <w:r w:rsidRPr="00FE28F4">
              <w:rPr>
                <w:rFonts w:ascii="Roboto Condensed" w:hAnsi="Roboto Condensed"/>
              </w:rPr>
              <w:t xml:space="preserve">utonomie 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ind w:left="17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6</w:t>
            </w:r>
            <w:r w:rsidRPr="00FE28F4">
              <w:rPr>
                <w:rFonts w:ascii="Roboto Condensed" w:hAnsi="Roboto Condensed"/>
              </w:rPr>
              <w:t xml:space="preserve"> – Appréciation globale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</w:p>
        </w:tc>
      </w:tr>
      <w:tr w:rsidR="00573B55" w:rsidRPr="00FE28F4" w:rsidTr="002F2F0E">
        <w:trPr>
          <w:cantSplit/>
          <w:trHeight w:val="794"/>
          <w:jc w:val="center"/>
        </w:trPr>
        <w:tc>
          <w:tcPr>
            <w:tcW w:w="1020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rPr>
                <w:rFonts w:ascii="Roboto Condensed" w:hAnsi="Roboto Condensed"/>
              </w:rPr>
            </w:pPr>
          </w:p>
        </w:tc>
      </w:tr>
      <w:tr w:rsidR="00466C11" w:rsidRPr="00FE28F4" w:rsidTr="002F2F0E">
        <w:trPr>
          <w:cantSplit/>
          <w:trHeight w:val="454"/>
          <w:jc w:val="center"/>
        </w:trPr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Notation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- 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-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=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>++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+++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right"/>
              <w:rPr>
                <w:rFonts w:ascii="Roboto Condensed" w:hAnsi="Roboto Condensed"/>
                <w:b/>
              </w:rPr>
            </w:pPr>
            <w:r w:rsidRPr="00FE28F4">
              <w:rPr>
                <w:rFonts w:ascii="Roboto Condensed" w:hAnsi="Roboto Condensed"/>
                <w:b/>
              </w:rPr>
              <w:t xml:space="preserve">Total (sur 20) </w:t>
            </w:r>
            <w:r w:rsidRPr="00FE28F4">
              <w:rPr>
                <w:rFonts w:ascii="Roboto Condensed" w:hAnsi="Roboto Condensed"/>
                <w:b/>
              </w:rPr>
              <w:sym w:font="Wingdings" w:char="F0E8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  <w:b/>
              </w:rPr>
            </w:pPr>
          </w:p>
        </w:tc>
      </w:tr>
      <w:tr w:rsidR="00466C11" w:rsidRPr="00FE28F4" w:rsidTr="002F2F0E">
        <w:trPr>
          <w:cantSplit/>
          <w:trHeight w:hRule="exact" w:val="454"/>
          <w:jc w:val="center"/>
        </w:trPr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Correspondance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AA1459" w:rsidRDefault="00573B55" w:rsidP="0031540D">
            <w:pPr>
              <w:jc w:val="center"/>
              <w:rPr>
                <w:rFonts w:ascii="Roboto Condensed" w:hAnsi="Roboto Condensed"/>
              </w:rPr>
            </w:pPr>
            <w:r w:rsidRPr="00AA1459">
              <w:rPr>
                <w:rFonts w:ascii="Roboto Condensed" w:hAnsi="Roboto Condensed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right"/>
              <w:rPr>
                <w:rFonts w:ascii="Roboto Condensed" w:hAnsi="Roboto Condense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55" w:rsidRPr="00FE28F4" w:rsidRDefault="00573B55" w:rsidP="0031540D">
            <w:pPr>
              <w:jc w:val="center"/>
              <w:rPr>
                <w:rFonts w:ascii="Roboto Condensed" w:hAnsi="Roboto Condensed"/>
              </w:rPr>
            </w:pPr>
          </w:p>
        </w:tc>
      </w:tr>
      <w:tr w:rsidR="00573B55" w:rsidRPr="00FE28F4" w:rsidTr="00466C11">
        <w:trPr>
          <w:cantSplit/>
          <w:trHeight w:val="2438"/>
          <w:jc w:val="center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</w:tcBorders>
          </w:tcPr>
          <w:p w:rsidR="00573B55" w:rsidRPr="00FE28F4" w:rsidRDefault="00573B55" w:rsidP="00573B55">
            <w:pPr>
              <w:rPr>
                <w:rFonts w:ascii="Roboto Condensed" w:hAnsi="Roboto Condensed"/>
                <w:b/>
                <w:i/>
              </w:rPr>
            </w:pPr>
            <w:r w:rsidRPr="00FE28F4">
              <w:rPr>
                <w:rFonts w:ascii="Roboto Condensed" w:hAnsi="Roboto Condensed"/>
                <w:b/>
                <w:i/>
                <w:szCs w:val="22"/>
              </w:rPr>
              <w:t>Commentaires</w:t>
            </w:r>
          </w:p>
        </w:tc>
        <w:tc>
          <w:tcPr>
            <w:tcW w:w="8625" w:type="dxa"/>
            <w:gridSpan w:val="10"/>
            <w:tcBorders>
              <w:top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73B55" w:rsidRPr="00FE28F4" w:rsidRDefault="00573B55" w:rsidP="00573B55">
            <w:pPr>
              <w:rPr>
                <w:rFonts w:ascii="Roboto Condensed" w:hAnsi="Roboto Condensed"/>
              </w:rPr>
            </w:pPr>
          </w:p>
        </w:tc>
      </w:tr>
    </w:tbl>
    <w:p w:rsidR="00573B55" w:rsidRDefault="00573B55" w:rsidP="00573B55">
      <w:pPr>
        <w:rPr>
          <w:rFonts w:ascii="Roboto Condensed" w:hAnsi="Roboto Condensed"/>
          <w:b/>
          <w:sz w:val="20"/>
          <w:szCs w:val="20"/>
        </w:rPr>
      </w:pPr>
    </w:p>
    <w:p w:rsidR="00573B55" w:rsidRPr="00573B55" w:rsidRDefault="00573B55" w:rsidP="00573B55">
      <w:pPr>
        <w:rPr>
          <w:rFonts w:ascii="Roboto Condensed" w:hAnsi="Roboto Condensed"/>
          <w:b/>
          <w:sz w:val="20"/>
          <w:szCs w:val="20"/>
        </w:rPr>
      </w:pPr>
    </w:p>
    <w:p w:rsidR="0097124E" w:rsidRDefault="0097124E">
      <w:r>
        <w:br w:type="page"/>
      </w:r>
    </w:p>
    <w:p w:rsidR="00AA1459" w:rsidRPr="00AA1459" w:rsidRDefault="00AA1459" w:rsidP="00AA1459">
      <w:pPr>
        <w:pStyle w:val="Paragraphedeliste"/>
        <w:numPr>
          <w:ilvl w:val="0"/>
          <w:numId w:val="2"/>
        </w:numPr>
        <w:jc w:val="center"/>
        <w:rPr>
          <w:rFonts w:ascii="Roboto Condensed" w:hAnsi="Roboto Condensed"/>
          <w:b/>
          <w:sz w:val="28"/>
          <w:szCs w:val="28"/>
          <w:u w:val="single"/>
        </w:rPr>
      </w:pPr>
      <w:r w:rsidRPr="00AA1459">
        <w:rPr>
          <w:rFonts w:ascii="Roboto Condensed" w:hAnsi="Roboto Condensed"/>
          <w:b/>
          <w:sz w:val="28"/>
          <w:szCs w:val="28"/>
          <w:u w:val="single"/>
        </w:rPr>
        <w:lastRenderedPageBreak/>
        <w:t>Le rapport de mission</w:t>
      </w:r>
    </w:p>
    <w:p w:rsidR="00AA1459" w:rsidRPr="00466C11" w:rsidRDefault="00AA1459" w:rsidP="00AA1459">
      <w:pPr>
        <w:ind w:left="360"/>
        <w:rPr>
          <w:rFonts w:ascii="Roboto Condensed" w:hAnsi="Roboto Condensed"/>
          <w:b/>
          <w:szCs w:val="22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3"/>
        <w:gridCol w:w="850"/>
        <w:gridCol w:w="850"/>
        <w:gridCol w:w="850"/>
        <w:gridCol w:w="850"/>
        <w:gridCol w:w="860"/>
      </w:tblGrid>
      <w:tr w:rsidR="00B73769" w:rsidRPr="00FE28F4" w:rsidTr="00B73769">
        <w:trPr>
          <w:cantSplit/>
          <w:trHeight w:val="283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>A - Forme du rapport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A1459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A1459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A1459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=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A1459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A1459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+</w:t>
            </w:r>
          </w:p>
        </w:tc>
      </w:tr>
      <w:tr w:rsidR="00A21AD7" w:rsidRPr="00FE28F4" w:rsidTr="00B73769">
        <w:trPr>
          <w:cantSplit/>
          <w:trHeight w:hRule="exact" w:val="454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300ED5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1.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Présentation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</w:tr>
      <w:tr w:rsidR="00A21AD7" w:rsidRPr="00FE28F4" w:rsidTr="00B73769">
        <w:trPr>
          <w:cantSplit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Pr="00FE28F4" w:rsidRDefault="00A21AD7" w:rsidP="00300ED5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Soin apporté à la mise en page</w:t>
            </w:r>
          </w:p>
          <w:p w:rsidR="00A21AD7" w:rsidRPr="00FE28F4" w:rsidRDefault="00A21AD7" w:rsidP="008563BD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Lisibilité du document, facilité à s’y repérer</w:t>
            </w:r>
          </w:p>
        </w:tc>
      </w:tr>
      <w:tr w:rsidR="00A21AD7" w:rsidRPr="00FE28F4" w:rsidTr="00B73769">
        <w:trPr>
          <w:cantSplit/>
          <w:trHeight w:hRule="exact" w:val="397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2.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Aspect rédactionnel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8</w:t>
            </w:r>
          </w:p>
        </w:tc>
      </w:tr>
      <w:tr w:rsidR="00A21AD7" w:rsidRPr="00FE28F4" w:rsidTr="00B73769">
        <w:trPr>
          <w:cantSplit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Pr="00FE28F4" w:rsidRDefault="00A21AD7" w:rsidP="004C6ACC">
            <w:pPr>
              <w:ind w:left="340"/>
              <w:rPr>
                <w:rFonts w:ascii="Roboto Condensed" w:hAnsi="Roboto Condensed"/>
                <w:szCs w:val="22"/>
              </w:rPr>
            </w:pPr>
            <w:r w:rsidRPr="00FE28F4">
              <w:rPr>
                <w:rFonts w:ascii="Roboto Condensed" w:hAnsi="Roboto Condensed"/>
                <w:szCs w:val="22"/>
              </w:rPr>
              <w:t>Maîtrise du français (tournures de phrases et orthographe),</w:t>
            </w:r>
          </w:p>
          <w:p w:rsidR="00A21AD7" w:rsidRPr="00FE28F4" w:rsidRDefault="00A21AD7" w:rsidP="004C6ACC">
            <w:pPr>
              <w:ind w:left="340"/>
              <w:rPr>
                <w:rFonts w:ascii="Roboto Condensed" w:hAnsi="Roboto Condensed"/>
                <w:szCs w:val="22"/>
              </w:rPr>
            </w:pPr>
            <w:r w:rsidRPr="00FE28F4">
              <w:rPr>
                <w:rFonts w:ascii="Roboto Condensed" w:hAnsi="Roboto Condensed"/>
                <w:szCs w:val="22"/>
              </w:rPr>
              <w:t>Construction du rapport (introduction, développement, conclusion)</w:t>
            </w:r>
          </w:p>
        </w:tc>
      </w:tr>
      <w:tr w:rsidR="009E4766" w:rsidRPr="00FE28F4" w:rsidTr="00B73769">
        <w:trPr>
          <w:cantSplit/>
          <w:trHeight w:val="283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B - Projet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=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+</w:t>
            </w:r>
          </w:p>
        </w:tc>
      </w:tr>
      <w:tr w:rsidR="009E4766" w:rsidRPr="00FE28F4" w:rsidTr="00B73769">
        <w:trPr>
          <w:cantSplit/>
          <w:trHeight w:hRule="exact" w:val="454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ind w:left="170"/>
              <w:rPr>
                <w:rFonts w:ascii="Roboto Condensed" w:hAnsi="Roboto Condensed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2F2F0E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2F2F0E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1.5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2F2F0E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2F2F0E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4.5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2F2F0E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6</w:t>
            </w:r>
          </w:p>
        </w:tc>
      </w:tr>
      <w:tr w:rsidR="009E4766" w:rsidRPr="00FE28F4" w:rsidTr="00B73769">
        <w:trPr>
          <w:cantSplit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766" w:rsidRDefault="009E4766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Présentation du service d’accueil, de l’environnement et du projet</w:t>
            </w:r>
          </w:p>
          <w:p w:rsidR="009E4766" w:rsidRDefault="009E4766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Mise en œuvre d’une méthode de gestion de projet et des outils utilisés</w:t>
            </w:r>
          </w:p>
          <w:p w:rsidR="009E4766" w:rsidRPr="00FE28F4" w:rsidRDefault="009E4766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Résultats obtenus</w:t>
            </w:r>
          </w:p>
        </w:tc>
      </w:tr>
      <w:tr w:rsidR="009E4766" w:rsidRPr="00FE28F4" w:rsidTr="002F2F0E">
        <w:trPr>
          <w:cantSplit/>
          <w:trHeight w:val="283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9E4766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C - Implication du candidat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=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766" w:rsidRPr="00FE28F4" w:rsidRDefault="009E4766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+</w:t>
            </w:r>
          </w:p>
        </w:tc>
      </w:tr>
      <w:tr w:rsidR="00B73769" w:rsidRPr="00FE28F4" w:rsidTr="002F2F0E">
        <w:trPr>
          <w:cantSplit/>
          <w:trHeight w:val="454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B73769" w:rsidRPr="00B73769" w:rsidRDefault="002F2F0E" w:rsidP="002F2F0E">
            <w:pPr>
              <w:ind w:left="340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Implication du candidat, rôle au sein de l’équipe projet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769" w:rsidRPr="00B73769" w:rsidRDefault="00B73769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769" w:rsidRPr="00B73769" w:rsidRDefault="00B73769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1.5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769" w:rsidRPr="00B73769" w:rsidRDefault="00B73769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769" w:rsidRPr="00B73769" w:rsidRDefault="00B73769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4.5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769" w:rsidRPr="00B73769" w:rsidRDefault="00B73769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6</w:t>
            </w:r>
          </w:p>
        </w:tc>
      </w:tr>
      <w:tr w:rsidR="002F2F0E" w:rsidRPr="00FE28F4" w:rsidTr="002F2F0E">
        <w:trPr>
          <w:cantSplit/>
          <w:trHeight w:val="454"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F0E" w:rsidRDefault="002F2F0E" w:rsidP="002F2F0E">
            <w:pPr>
              <w:ind w:left="340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Méthodologie de travail utilisée pour la mise en Œuvre de la mission</w:t>
            </w:r>
          </w:p>
          <w:p w:rsidR="002F2F0E" w:rsidRDefault="002F2F0E" w:rsidP="002F2F0E">
            <w:pPr>
              <w:ind w:left="340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Description des problèmes rencontrés et leurs résolutions</w:t>
            </w:r>
          </w:p>
          <w:p w:rsidR="002F2F0E" w:rsidRDefault="002F2F0E" w:rsidP="002F2F0E">
            <w:pPr>
              <w:ind w:left="340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Bilan de la mission</w:t>
            </w:r>
          </w:p>
        </w:tc>
      </w:tr>
      <w:tr w:rsidR="00B73769" w:rsidRPr="00FE28F4" w:rsidTr="00B73769">
        <w:trPr>
          <w:cantSplit/>
          <w:trHeight w:val="397"/>
          <w:jc w:val="center"/>
        </w:trPr>
        <w:tc>
          <w:tcPr>
            <w:tcW w:w="850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73769" w:rsidRPr="00B73769" w:rsidRDefault="00B73769" w:rsidP="00B73769">
            <w:pPr>
              <w:jc w:val="right"/>
              <w:rPr>
                <w:rFonts w:ascii="Roboto Condensed" w:hAnsi="Roboto Condensed"/>
                <w:b/>
                <w:bCs/>
              </w:rPr>
            </w:pPr>
            <w:r w:rsidRPr="00B73769">
              <w:rPr>
                <w:rFonts w:ascii="Roboto Condensed" w:hAnsi="Roboto Condensed"/>
                <w:b/>
                <w:bCs/>
              </w:rPr>
              <w:t>Note Finale (sur 20)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769" w:rsidRDefault="00B73769" w:rsidP="0031540D">
            <w:pPr>
              <w:jc w:val="center"/>
              <w:rPr>
                <w:rFonts w:ascii="Roboto Condensed" w:hAnsi="Roboto Condensed"/>
                <w:bCs/>
              </w:rPr>
            </w:pPr>
          </w:p>
        </w:tc>
      </w:tr>
    </w:tbl>
    <w:p w:rsidR="00AA1459" w:rsidRDefault="00AA1459" w:rsidP="00AA1459">
      <w:pPr>
        <w:pStyle w:val="Paragraphedeliste"/>
        <w:numPr>
          <w:ilvl w:val="0"/>
          <w:numId w:val="2"/>
        </w:numPr>
        <w:jc w:val="center"/>
        <w:rPr>
          <w:rFonts w:ascii="Roboto Condensed" w:hAnsi="Roboto Condensed"/>
          <w:b/>
          <w:sz w:val="28"/>
          <w:szCs w:val="28"/>
          <w:u w:val="single"/>
        </w:rPr>
      </w:pPr>
      <w:r w:rsidRPr="00AA1459">
        <w:rPr>
          <w:rFonts w:ascii="Roboto Condensed" w:hAnsi="Roboto Condensed"/>
          <w:b/>
          <w:sz w:val="28"/>
          <w:szCs w:val="28"/>
          <w:u w:val="single"/>
        </w:rPr>
        <w:t>Le mémoire</w:t>
      </w:r>
    </w:p>
    <w:p w:rsidR="0057453B" w:rsidRPr="0057453B" w:rsidRDefault="0057453B" w:rsidP="0057453B">
      <w:pPr>
        <w:ind w:left="360"/>
        <w:rPr>
          <w:rFonts w:ascii="Roboto Condensed" w:hAnsi="Roboto Condensed"/>
          <w:szCs w:val="22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3"/>
        <w:gridCol w:w="850"/>
        <w:gridCol w:w="850"/>
        <w:gridCol w:w="850"/>
        <w:gridCol w:w="850"/>
        <w:gridCol w:w="860"/>
      </w:tblGrid>
      <w:tr w:rsidR="0057453B" w:rsidRPr="00FE28F4" w:rsidTr="0031540D">
        <w:trPr>
          <w:cantSplit/>
          <w:trHeight w:val="283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453B" w:rsidRPr="0057453B" w:rsidRDefault="0057453B" w:rsidP="0057453B">
            <w:pPr>
              <w:rPr>
                <w:rFonts w:ascii="Roboto Condensed" w:hAnsi="Roboto Condensed"/>
                <w:b/>
                <w:bCs/>
              </w:rPr>
            </w:pPr>
            <w:r w:rsidRPr="0057453B">
              <w:rPr>
                <w:rFonts w:ascii="Roboto Condensed" w:hAnsi="Roboto Condensed"/>
                <w:b/>
                <w:bCs/>
              </w:rPr>
              <w:t xml:space="preserve">A - </w:t>
            </w:r>
            <w:r>
              <w:rPr>
                <w:rFonts w:ascii="Roboto Condensed" w:hAnsi="Roboto Condensed"/>
                <w:b/>
                <w:bCs/>
              </w:rPr>
              <w:t>Rédaction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=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+</w:t>
            </w:r>
          </w:p>
        </w:tc>
      </w:tr>
      <w:tr w:rsidR="0057453B" w:rsidRPr="00FE28F4" w:rsidTr="0031540D">
        <w:trPr>
          <w:cantSplit/>
          <w:trHeight w:hRule="exact" w:val="454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1.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Présentation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</w:p>
        </w:tc>
      </w:tr>
      <w:tr w:rsidR="0057453B" w:rsidRPr="00FE28F4" w:rsidTr="0031540D">
        <w:trPr>
          <w:cantSplit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53B" w:rsidRPr="00FE28F4" w:rsidRDefault="0057453B" w:rsidP="0031540D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Soin apporté à la mise en page</w:t>
            </w:r>
          </w:p>
          <w:p w:rsidR="0057453B" w:rsidRPr="00FE28F4" w:rsidRDefault="0057453B" w:rsidP="0031540D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Lisibilité du document, facilité à s’y repérer</w:t>
            </w:r>
          </w:p>
        </w:tc>
      </w:tr>
      <w:tr w:rsidR="0057453B" w:rsidRPr="00FE28F4" w:rsidTr="0031540D">
        <w:trPr>
          <w:cantSplit/>
          <w:trHeight w:hRule="exact" w:val="397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2.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Aspect rédactionnel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4</w:t>
            </w:r>
          </w:p>
        </w:tc>
      </w:tr>
      <w:tr w:rsidR="0057453B" w:rsidRPr="00FE28F4" w:rsidTr="0031540D">
        <w:trPr>
          <w:cantSplit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53B" w:rsidRPr="00FE28F4" w:rsidRDefault="0057453B" w:rsidP="0031540D">
            <w:pPr>
              <w:ind w:left="340"/>
              <w:rPr>
                <w:rFonts w:ascii="Roboto Condensed" w:hAnsi="Roboto Condensed"/>
                <w:szCs w:val="22"/>
              </w:rPr>
            </w:pPr>
            <w:r w:rsidRPr="00FE28F4">
              <w:rPr>
                <w:rFonts w:ascii="Roboto Condensed" w:hAnsi="Roboto Condensed"/>
                <w:szCs w:val="22"/>
              </w:rPr>
              <w:t>Maîtrise du français (tournures de phrases et orthographe),</w:t>
            </w:r>
          </w:p>
          <w:p w:rsidR="0057453B" w:rsidRPr="00FE28F4" w:rsidRDefault="0057453B" w:rsidP="0057453B">
            <w:pPr>
              <w:ind w:left="340"/>
              <w:rPr>
                <w:rFonts w:ascii="Roboto Condensed" w:hAnsi="Roboto Condensed"/>
                <w:szCs w:val="22"/>
              </w:rPr>
            </w:pPr>
            <w:r w:rsidRPr="00FE28F4">
              <w:rPr>
                <w:rFonts w:ascii="Roboto Condensed" w:hAnsi="Roboto Condensed"/>
                <w:szCs w:val="22"/>
              </w:rPr>
              <w:t xml:space="preserve">Construction du </w:t>
            </w:r>
            <w:r>
              <w:rPr>
                <w:rFonts w:ascii="Roboto Condensed" w:hAnsi="Roboto Condensed"/>
                <w:szCs w:val="22"/>
              </w:rPr>
              <w:t>mémoire</w:t>
            </w:r>
          </w:p>
        </w:tc>
      </w:tr>
      <w:tr w:rsidR="0057453B" w:rsidRPr="00FE28F4" w:rsidTr="0031540D">
        <w:trPr>
          <w:cantSplit/>
          <w:trHeight w:hRule="exact" w:val="454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57453B">
            <w:pPr>
              <w:ind w:left="170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3</w:t>
            </w:r>
            <w:r w:rsidRPr="00FE28F4">
              <w:rPr>
                <w:rFonts w:ascii="Roboto Condensed" w:hAnsi="Roboto Condensed"/>
                <w:b/>
                <w:bCs/>
              </w:rPr>
              <w:t xml:space="preserve">. </w:t>
            </w:r>
            <w:r>
              <w:rPr>
                <w:rFonts w:ascii="Roboto Condensed" w:hAnsi="Roboto Condensed"/>
                <w:b/>
                <w:bCs/>
                <w:u w:val="single"/>
              </w:rPr>
              <w:t>Esprit de synthèse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4</w:t>
            </w:r>
          </w:p>
        </w:tc>
      </w:tr>
      <w:tr w:rsidR="0057453B" w:rsidRPr="00FE28F4" w:rsidTr="0031540D">
        <w:trPr>
          <w:cantSplit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53B" w:rsidRDefault="0057453B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Niveau de détail adapté</w:t>
            </w:r>
          </w:p>
          <w:p w:rsidR="0057453B" w:rsidRPr="00FE28F4" w:rsidRDefault="0057453B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utilisation de schémas et leurs commentaires à bon escient</w:t>
            </w:r>
          </w:p>
        </w:tc>
      </w:tr>
      <w:tr w:rsidR="0057453B" w:rsidRPr="00FE28F4" w:rsidTr="00173EFA">
        <w:trPr>
          <w:cantSplit/>
          <w:trHeight w:val="283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57453B">
            <w:pPr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>B - Contenu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=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3B" w:rsidRPr="00FE28F4" w:rsidRDefault="0057453B" w:rsidP="0031540D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+</w:t>
            </w:r>
          </w:p>
        </w:tc>
      </w:tr>
      <w:tr w:rsidR="00173EFA" w:rsidRPr="00FE28F4" w:rsidTr="00173EFA">
        <w:trPr>
          <w:cantSplit/>
          <w:trHeight w:val="283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3EFA" w:rsidRPr="00FE28F4" w:rsidRDefault="00173EFA" w:rsidP="00173EFA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173EFA">
              <w:rPr>
                <w:rFonts w:ascii="Roboto Condensed" w:hAnsi="Roboto Condensed"/>
                <w:b/>
                <w:bCs/>
              </w:rPr>
              <w:t>1. Mémo</w:t>
            </w:r>
            <w:r>
              <w:rPr>
                <w:rFonts w:ascii="Roboto Condensed" w:hAnsi="Roboto Condensed"/>
                <w:b/>
                <w:bCs/>
              </w:rPr>
              <w:t>i</w:t>
            </w:r>
            <w:r w:rsidRPr="00173EFA">
              <w:rPr>
                <w:rFonts w:ascii="Roboto Condensed" w:hAnsi="Roboto Condensed"/>
                <w:b/>
                <w:bCs/>
              </w:rPr>
              <w:t>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173EFA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173EFA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173EFA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173EFA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173EFA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10</w:t>
            </w:r>
          </w:p>
        </w:tc>
      </w:tr>
      <w:tr w:rsidR="00173EFA" w:rsidRPr="00FE28F4" w:rsidTr="0031540D">
        <w:trPr>
          <w:cantSplit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FA" w:rsidRDefault="00173EFA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Pertinence et qualité de la réflexion</w:t>
            </w:r>
          </w:p>
          <w:p w:rsidR="00173EFA" w:rsidRDefault="00173EFA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Point de vue personnel et référence au candidat</w:t>
            </w:r>
          </w:p>
          <w:p w:rsidR="00173EFA" w:rsidRDefault="00173EFA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Etat de l’art dans le domaine du sujet traité</w:t>
            </w:r>
          </w:p>
          <w:p w:rsidR="00173EFA" w:rsidRDefault="00173EFA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Apport du candidat à la connaissance des lecteurs et auditeurs</w:t>
            </w:r>
          </w:p>
          <w:p w:rsidR="00173EFA" w:rsidRDefault="00173EFA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Cohérence et équilibre des différents aspects abordés</w:t>
            </w:r>
          </w:p>
          <w:p w:rsidR="00173EFA" w:rsidRPr="00FE28F4" w:rsidRDefault="00173EFA" w:rsidP="0031540D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Conclusion et préconisation</w:t>
            </w:r>
          </w:p>
        </w:tc>
      </w:tr>
      <w:tr w:rsidR="00173EFA" w:rsidRPr="00FE28F4" w:rsidTr="0031540D">
        <w:trPr>
          <w:cantSplit/>
          <w:trHeight w:hRule="exact" w:val="397"/>
          <w:jc w:val="center"/>
        </w:trPr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3EFA" w:rsidRPr="00FE28F4" w:rsidRDefault="00173EFA" w:rsidP="00173EFA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2. </w:t>
            </w:r>
            <w:r>
              <w:rPr>
                <w:rFonts w:ascii="Roboto Condensed" w:hAnsi="Roboto Condensed"/>
                <w:b/>
                <w:bCs/>
                <w:u w:val="single"/>
              </w:rPr>
              <w:t>Bibliographie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FE28F4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FE28F4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FE28F4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FE28F4" w:rsidRDefault="002F2F0E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1,</w:t>
            </w:r>
            <w:r w:rsidR="00173EFA">
              <w:rPr>
                <w:rFonts w:ascii="Roboto Condensed" w:hAnsi="Roboto Condensed"/>
                <w:bCs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Pr="00FE28F4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2</w:t>
            </w:r>
          </w:p>
        </w:tc>
      </w:tr>
      <w:tr w:rsidR="00173EFA" w:rsidRPr="00FE28F4" w:rsidTr="0031540D">
        <w:trPr>
          <w:cantSplit/>
          <w:jc w:val="center"/>
        </w:trPr>
        <w:tc>
          <w:tcPr>
            <w:tcW w:w="102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FA" w:rsidRPr="00FE28F4" w:rsidRDefault="00173EFA" w:rsidP="0031540D">
            <w:pPr>
              <w:ind w:left="340"/>
              <w:rPr>
                <w:rFonts w:ascii="Roboto Condensed" w:hAnsi="Roboto Condensed"/>
                <w:szCs w:val="22"/>
              </w:rPr>
            </w:pPr>
            <w:r>
              <w:rPr>
                <w:rFonts w:ascii="Roboto Condensed" w:hAnsi="Roboto Condensed"/>
                <w:szCs w:val="22"/>
              </w:rPr>
              <w:t>Qualité et richesse de la bibliographie</w:t>
            </w:r>
          </w:p>
        </w:tc>
      </w:tr>
      <w:tr w:rsidR="00173EFA" w:rsidTr="0031540D">
        <w:trPr>
          <w:cantSplit/>
          <w:trHeight w:val="397"/>
          <w:jc w:val="center"/>
        </w:trPr>
        <w:tc>
          <w:tcPr>
            <w:tcW w:w="8503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3EFA" w:rsidRPr="00B73769" w:rsidRDefault="00173EFA" w:rsidP="0031540D">
            <w:pPr>
              <w:jc w:val="right"/>
              <w:rPr>
                <w:rFonts w:ascii="Roboto Condensed" w:hAnsi="Roboto Condensed"/>
                <w:b/>
                <w:bCs/>
              </w:rPr>
            </w:pPr>
            <w:r w:rsidRPr="00B73769">
              <w:rPr>
                <w:rFonts w:ascii="Roboto Condensed" w:hAnsi="Roboto Condensed"/>
                <w:b/>
                <w:bCs/>
              </w:rPr>
              <w:t>Note Finale (sur 20)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EFA" w:rsidRDefault="00173EFA" w:rsidP="0031540D">
            <w:pPr>
              <w:jc w:val="center"/>
              <w:rPr>
                <w:rFonts w:ascii="Roboto Condensed" w:hAnsi="Roboto Condensed"/>
                <w:bCs/>
              </w:rPr>
            </w:pPr>
          </w:p>
        </w:tc>
      </w:tr>
    </w:tbl>
    <w:p w:rsidR="0097124E" w:rsidRDefault="0097124E">
      <w:r>
        <w:br w:type="page"/>
      </w:r>
    </w:p>
    <w:p w:rsidR="0097124E" w:rsidRPr="000E2C16" w:rsidRDefault="0097124E">
      <w:pPr>
        <w:rPr>
          <w:rFonts w:ascii="Roboto Condensed" w:hAnsi="Roboto Condensed"/>
        </w:rPr>
      </w:pPr>
    </w:p>
    <w:p w:rsidR="00AA1459" w:rsidRPr="00AA1459" w:rsidRDefault="00AA1459" w:rsidP="00AA1459">
      <w:pPr>
        <w:pStyle w:val="Paragraphedeliste"/>
        <w:numPr>
          <w:ilvl w:val="0"/>
          <w:numId w:val="2"/>
        </w:numPr>
        <w:jc w:val="center"/>
        <w:rPr>
          <w:rFonts w:ascii="Roboto Condensed" w:hAnsi="Roboto Condensed"/>
          <w:b/>
          <w:sz w:val="28"/>
          <w:szCs w:val="28"/>
          <w:u w:val="single"/>
        </w:rPr>
      </w:pPr>
      <w:r w:rsidRPr="00AA1459">
        <w:rPr>
          <w:rFonts w:ascii="Roboto Condensed" w:hAnsi="Roboto Condensed"/>
          <w:b/>
          <w:sz w:val="28"/>
          <w:szCs w:val="28"/>
          <w:u w:val="single"/>
        </w:rPr>
        <w:t>La soutenance</w:t>
      </w:r>
    </w:p>
    <w:p w:rsidR="00AA1459" w:rsidRPr="00AA1459" w:rsidRDefault="00AA1459" w:rsidP="00AA1459">
      <w:pPr>
        <w:ind w:left="360"/>
        <w:rPr>
          <w:rFonts w:ascii="Roboto Condensed" w:hAnsi="Roboto Condensed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6"/>
        <w:gridCol w:w="569"/>
        <w:gridCol w:w="856"/>
        <w:gridCol w:w="856"/>
        <w:gridCol w:w="556"/>
        <w:gridCol w:w="301"/>
        <w:gridCol w:w="857"/>
        <w:gridCol w:w="857"/>
      </w:tblGrid>
      <w:tr w:rsidR="000E2C16" w:rsidRPr="00FE28F4" w:rsidTr="00B2196E">
        <w:trPr>
          <w:cantSplit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5FA" w:rsidRPr="00FE28F4" w:rsidRDefault="002105FA" w:rsidP="002105FA">
            <w:pPr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>A - Forme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5FA" w:rsidRPr="00FE28F4" w:rsidRDefault="002105FA" w:rsidP="002105FA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-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5FA" w:rsidRPr="00FE28F4" w:rsidRDefault="002105FA" w:rsidP="002105FA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5FA" w:rsidRPr="00FE28F4" w:rsidRDefault="002105FA" w:rsidP="002105FA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=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5FA" w:rsidRPr="00FE28F4" w:rsidRDefault="002105FA" w:rsidP="002105FA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5FA" w:rsidRPr="00FE28F4" w:rsidRDefault="002105FA" w:rsidP="002105FA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+</w:t>
            </w:r>
          </w:p>
        </w:tc>
      </w:tr>
      <w:tr w:rsidR="00A21AD7" w:rsidRPr="00FE28F4" w:rsidTr="00B2196E">
        <w:trPr>
          <w:cantSplit/>
          <w:trHeight w:hRule="exact" w:val="454"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1.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Présentation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0E2C16" w:rsidP="004C6ACC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3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4</w:t>
            </w:r>
          </w:p>
        </w:tc>
      </w:tr>
      <w:tr w:rsidR="00A21AD7" w:rsidRPr="00FE28F4" w:rsidTr="00B2196E">
        <w:trPr>
          <w:cantSplit/>
          <w:jc w:val="center"/>
        </w:trPr>
        <w:tc>
          <w:tcPr>
            <w:tcW w:w="1023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Plan cohérent et explicite</w:t>
            </w:r>
          </w:p>
          <w:p w:rsidR="00A21AD7" w:rsidRPr="00FE28F4" w:rsidRDefault="00B2196E" w:rsidP="004C6ACC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 xml:space="preserve">Niveau de détail </w:t>
            </w:r>
            <w:r w:rsidR="00A21AD7" w:rsidRPr="00FE28F4">
              <w:rPr>
                <w:rFonts w:ascii="Roboto Condensed" w:hAnsi="Roboto Condensed"/>
              </w:rPr>
              <w:t>et vocabulaire adaptés</w:t>
            </w:r>
          </w:p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Capacité à transmettre un message</w:t>
            </w:r>
          </w:p>
          <w:p w:rsidR="00A21AD7" w:rsidRPr="00FE28F4" w:rsidRDefault="00A21AD7" w:rsidP="00881B33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Elocution, débit verbal</w:t>
            </w:r>
          </w:p>
        </w:tc>
      </w:tr>
      <w:tr w:rsidR="00A21AD7" w:rsidRPr="00FE28F4" w:rsidTr="00B2196E">
        <w:trPr>
          <w:cantSplit/>
          <w:trHeight w:hRule="exact" w:val="454"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2.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Qualité du support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-0,5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0,5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</w:t>
            </w:r>
          </w:p>
        </w:tc>
      </w:tr>
      <w:tr w:rsidR="00A21AD7" w:rsidRPr="00FE28F4" w:rsidTr="00B2196E">
        <w:trPr>
          <w:cantSplit/>
          <w:jc w:val="center"/>
        </w:trPr>
        <w:tc>
          <w:tcPr>
            <w:tcW w:w="1023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Présentation et lisibilité</w:t>
            </w:r>
          </w:p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Soin apporté au support</w:t>
            </w:r>
          </w:p>
        </w:tc>
      </w:tr>
      <w:tr w:rsidR="00B2196E" w:rsidRPr="00FE28F4" w:rsidTr="003E45A3">
        <w:trPr>
          <w:cantSplit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196E" w:rsidRPr="002F2F0E" w:rsidRDefault="00B2196E" w:rsidP="002F2F0E">
            <w:pPr>
              <w:ind w:left="170"/>
              <w:rPr>
                <w:rFonts w:ascii="Roboto Condensed" w:hAnsi="Roboto Condensed"/>
                <w:b/>
                <w:bCs/>
                <w:u w:val="single"/>
              </w:rPr>
            </w:pPr>
            <w:r w:rsidRPr="002F2F0E">
              <w:rPr>
                <w:rFonts w:ascii="Roboto Condensed" w:hAnsi="Roboto Condensed"/>
                <w:b/>
                <w:bCs/>
                <w:u w:val="single"/>
              </w:rPr>
              <w:t>3. Minoration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196E" w:rsidRPr="002F2F0E" w:rsidRDefault="00B2196E" w:rsidP="004C6ACC">
            <w:pPr>
              <w:jc w:val="center"/>
              <w:rPr>
                <w:rFonts w:ascii="Roboto Condensed" w:hAnsi="Roboto Condensed"/>
                <w:b/>
                <w:bCs/>
                <w:u w:val="single"/>
              </w:rPr>
            </w:pPr>
            <w:r w:rsidRPr="00FE28F4">
              <w:rPr>
                <w:rFonts w:ascii="Roboto Condensed" w:hAnsi="Roboto Condensed"/>
                <w:bCs/>
              </w:rPr>
              <w:t>-1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196E" w:rsidRPr="002F2F0E" w:rsidRDefault="00B2196E" w:rsidP="004C6ACC">
            <w:pPr>
              <w:jc w:val="center"/>
              <w:rPr>
                <w:rFonts w:ascii="Roboto Condensed" w:hAnsi="Roboto Condensed"/>
                <w:b/>
                <w:bCs/>
                <w:u w:val="single"/>
              </w:rPr>
            </w:pPr>
            <w:r w:rsidRPr="00FE28F4">
              <w:rPr>
                <w:rFonts w:ascii="Roboto Condensed" w:hAnsi="Roboto Condensed"/>
                <w:bCs/>
              </w:rPr>
              <w:t>-0,5</w:t>
            </w:r>
          </w:p>
        </w:tc>
        <w:tc>
          <w:tcPr>
            <w:tcW w:w="8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196E" w:rsidRPr="002F2F0E" w:rsidRDefault="00B2196E" w:rsidP="004C6ACC">
            <w:pPr>
              <w:jc w:val="center"/>
              <w:rPr>
                <w:rFonts w:ascii="Roboto Condensed" w:hAnsi="Roboto Condensed"/>
                <w:b/>
                <w:bCs/>
                <w:u w:val="single"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196E" w:rsidRPr="00FE28F4" w:rsidRDefault="00B2196E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196E" w:rsidRPr="00FE28F4" w:rsidRDefault="00B2196E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</w:tr>
      <w:tr w:rsidR="00B2196E" w:rsidRPr="00FE28F4" w:rsidTr="00B2196E">
        <w:trPr>
          <w:cantSplit/>
          <w:trHeight w:val="454"/>
          <w:jc w:val="center"/>
        </w:trPr>
        <w:tc>
          <w:tcPr>
            <w:tcW w:w="59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96E" w:rsidRPr="00FE28F4" w:rsidRDefault="00B2196E" w:rsidP="004C6ACC">
            <w:pPr>
              <w:ind w:left="340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Respect de la durée</w:t>
            </w: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96E" w:rsidRPr="00FE28F4" w:rsidRDefault="00B2196E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96E" w:rsidRPr="00FE28F4" w:rsidRDefault="00B2196E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5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96E" w:rsidRPr="00FE28F4" w:rsidRDefault="00B2196E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96E" w:rsidRPr="00FE28F4" w:rsidRDefault="00B2196E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96E" w:rsidRPr="00FE28F4" w:rsidRDefault="00B2196E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</w:tr>
      <w:tr w:rsidR="00A21AD7" w:rsidRPr="00FE28F4" w:rsidTr="00B2196E">
        <w:trPr>
          <w:cantSplit/>
          <w:trHeight w:val="454"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340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Lecture des notes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-0,5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</w:tr>
      <w:tr w:rsidR="00A21AD7" w:rsidRPr="00FE28F4" w:rsidTr="005506AD">
        <w:trPr>
          <w:cantSplit/>
          <w:trHeight w:val="454"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340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Attitude face au Jury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-0,5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</w:p>
        </w:tc>
      </w:tr>
      <w:tr w:rsidR="000E2C16" w:rsidRPr="00FE28F4" w:rsidTr="005506AD">
        <w:trPr>
          <w:cantSplit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2C16" w:rsidRPr="00FE28F4" w:rsidRDefault="000E2C16" w:rsidP="000E2C16">
            <w:pPr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B – </w:t>
            </w:r>
            <w:r>
              <w:rPr>
                <w:rFonts w:ascii="Roboto Condensed" w:hAnsi="Roboto Condensed"/>
                <w:b/>
                <w:bCs/>
              </w:rPr>
              <w:t>Bilan du projet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C16" w:rsidRPr="00FE28F4" w:rsidRDefault="000E2C16" w:rsidP="000E2C16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-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C16" w:rsidRPr="00FE28F4" w:rsidRDefault="000E2C16" w:rsidP="000E2C16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- 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C16" w:rsidRPr="00FE28F4" w:rsidRDefault="000E2C16" w:rsidP="000E2C16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=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C16" w:rsidRPr="00FE28F4" w:rsidRDefault="000E2C16" w:rsidP="000E2C16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C16" w:rsidRPr="00FE28F4" w:rsidRDefault="000E2C16" w:rsidP="000E2C16">
            <w:pPr>
              <w:jc w:val="center"/>
              <w:rPr>
                <w:rFonts w:ascii="Roboto Condensed" w:hAnsi="Roboto Condensed"/>
                <w:b/>
                <w:bCs/>
              </w:rPr>
            </w:pPr>
            <w:r>
              <w:rPr>
                <w:rFonts w:ascii="Roboto Condensed" w:hAnsi="Roboto Condensed"/>
                <w:b/>
                <w:bCs/>
              </w:rPr>
              <w:t xml:space="preserve"> + +</w:t>
            </w:r>
          </w:p>
        </w:tc>
      </w:tr>
      <w:tr w:rsidR="00A21AD7" w:rsidRPr="00FE28F4" w:rsidTr="005506AD">
        <w:trPr>
          <w:cantSplit/>
          <w:trHeight w:hRule="exact" w:val="454"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1.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Résultats obtenus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1,5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3</w:t>
            </w:r>
          </w:p>
        </w:tc>
      </w:tr>
      <w:tr w:rsidR="00A21AD7" w:rsidRPr="00FE28F4" w:rsidTr="005506AD">
        <w:trPr>
          <w:cantSplit/>
          <w:jc w:val="center"/>
        </w:trPr>
        <w:tc>
          <w:tcPr>
            <w:tcW w:w="1023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Default="00A21AD7" w:rsidP="00C74FE5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Mise en œuvre de la gestion de projet et présentation des outils</w:t>
            </w:r>
          </w:p>
          <w:p w:rsidR="00A21AD7" w:rsidRPr="00FE28F4" w:rsidRDefault="00A21AD7" w:rsidP="00C74FE5">
            <w:pPr>
              <w:ind w:left="34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Ampleur du projet</w:t>
            </w:r>
          </w:p>
        </w:tc>
      </w:tr>
      <w:tr w:rsidR="00A21AD7" w:rsidRPr="00FE28F4" w:rsidTr="005506AD">
        <w:trPr>
          <w:cantSplit/>
          <w:trHeight w:hRule="exact" w:val="454"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170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2.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Professionnalisme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1,5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3</w:t>
            </w:r>
          </w:p>
        </w:tc>
      </w:tr>
      <w:tr w:rsidR="00A21AD7" w:rsidRPr="00FE28F4" w:rsidTr="005506AD">
        <w:trPr>
          <w:cantSplit/>
          <w:jc w:val="center"/>
        </w:trPr>
        <w:tc>
          <w:tcPr>
            <w:tcW w:w="1023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Traitement du sujet en professionnel de niveau management</w:t>
            </w:r>
          </w:p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Prise en charge du projet, responsabilité, implication et apport personnel réels</w:t>
            </w:r>
          </w:p>
        </w:tc>
      </w:tr>
      <w:tr w:rsidR="00A21AD7" w:rsidRPr="00FE28F4" w:rsidTr="005506AD">
        <w:trPr>
          <w:cantSplit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>C – Mémoire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/>
                <w:bCs/>
              </w:rPr>
            </w:pPr>
          </w:p>
        </w:tc>
      </w:tr>
      <w:tr w:rsidR="00A21AD7" w:rsidRPr="00FE28F4" w:rsidTr="005506AD">
        <w:trPr>
          <w:cantSplit/>
          <w:trHeight w:hRule="exact" w:val="454"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170"/>
              <w:rPr>
                <w:rFonts w:ascii="Roboto Condensed" w:hAnsi="Roboto Condensed"/>
                <w:b/>
                <w:bCs/>
                <w:u w:val="single"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1. </w:t>
            </w:r>
            <w:r>
              <w:rPr>
                <w:rFonts w:ascii="Roboto Condensed" w:hAnsi="Roboto Condensed"/>
                <w:b/>
                <w:bCs/>
                <w:u w:val="single"/>
              </w:rPr>
              <w:t>Choix de la problématique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3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4</w:t>
            </w:r>
          </w:p>
        </w:tc>
      </w:tr>
      <w:tr w:rsidR="00A21AD7" w:rsidRPr="00FE28F4" w:rsidTr="005506AD">
        <w:trPr>
          <w:cantSplit/>
          <w:jc w:val="center"/>
        </w:trPr>
        <w:tc>
          <w:tcPr>
            <w:tcW w:w="1023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 xml:space="preserve">Pertinence et qualité </w:t>
            </w:r>
            <w:r>
              <w:rPr>
                <w:rFonts w:ascii="Roboto Condensed" w:hAnsi="Roboto Condensed"/>
              </w:rPr>
              <w:t xml:space="preserve">de la </w:t>
            </w:r>
            <w:r>
              <w:rPr>
                <w:rFonts w:ascii="Roboto Condensed" w:hAnsi="Roboto Condensed"/>
                <w:bCs/>
              </w:rPr>
              <w:t>problématique</w:t>
            </w:r>
          </w:p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 xml:space="preserve">Point de vue personnel et référence au vécu </w:t>
            </w:r>
            <w:r w:rsidR="002F2F0E">
              <w:rPr>
                <w:rFonts w:ascii="Roboto Condensed" w:hAnsi="Roboto Condensed"/>
              </w:rPr>
              <w:t>du candidat</w:t>
            </w:r>
          </w:p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Apport de l’</w:t>
            </w:r>
            <w:r>
              <w:rPr>
                <w:rFonts w:ascii="Roboto Condensed" w:hAnsi="Roboto Condensed"/>
              </w:rPr>
              <w:t>alternant</w:t>
            </w:r>
            <w:r w:rsidR="00587414">
              <w:rPr>
                <w:rFonts w:ascii="Roboto Condensed" w:hAnsi="Roboto Condensed"/>
              </w:rPr>
              <w:t xml:space="preserve"> à la connaissance des </w:t>
            </w:r>
            <w:r w:rsidRPr="00FE28F4">
              <w:rPr>
                <w:rFonts w:ascii="Roboto Condensed" w:hAnsi="Roboto Condensed"/>
              </w:rPr>
              <w:t>auditeurs</w:t>
            </w:r>
          </w:p>
        </w:tc>
      </w:tr>
      <w:tr w:rsidR="00A21AD7" w:rsidRPr="00FE28F4" w:rsidTr="005506AD">
        <w:trPr>
          <w:cantSplit/>
          <w:trHeight w:hRule="exact" w:val="454"/>
          <w:jc w:val="center"/>
        </w:trPr>
        <w:tc>
          <w:tcPr>
            <w:tcW w:w="59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ind w:left="170"/>
              <w:rPr>
                <w:rFonts w:ascii="Roboto Condensed" w:hAnsi="Roboto Condensed"/>
                <w:b/>
                <w:bCs/>
                <w:u w:val="single"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2. </w:t>
            </w:r>
            <w:r w:rsidRPr="00FE28F4">
              <w:rPr>
                <w:rFonts w:ascii="Roboto Condensed" w:hAnsi="Roboto Condensed"/>
                <w:b/>
                <w:bCs/>
                <w:u w:val="single"/>
              </w:rPr>
              <w:t>Mémoire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1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 w:rsidRPr="00FE28F4">
              <w:rPr>
                <w:rFonts w:ascii="Roboto Condensed" w:hAnsi="Roboto Condensed"/>
                <w:bCs/>
              </w:rPr>
              <w:t>3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center"/>
              <w:rPr>
                <w:rFonts w:ascii="Roboto Condensed" w:hAnsi="Roboto Condensed"/>
                <w:bCs/>
              </w:rPr>
            </w:pPr>
            <w:r>
              <w:rPr>
                <w:rFonts w:ascii="Roboto Condensed" w:hAnsi="Roboto Condensed"/>
                <w:bCs/>
              </w:rPr>
              <w:t>5</w:t>
            </w:r>
          </w:p>
        </w:tc>
      </w:tr>
      <w:tr w:rsidR="00A21AD7" w:rsidRPr="00FE28F4" w:rsidTr="005506AD">
        <w:trPr>
          <w:cantSplit/>
          <w:jc w:val="center"/>
        </w:trPr>
        <w:tc>
          <w:tcPr>
            <w:tcW w:w="1023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Choix du thème et lien avec l</w:t>
            </w:r>
            <w:r>
              <w:rPr>
                <w:rFonts w:ascii="Roboto Condensed" w:hAnsi="Roboto Condensed"/>
              </w:rPr>
              <w:t>a</w:t>
            </w:r>
            <w:r w:rsidRPr="00FE28F4">
              <w:rPr>
                <w:rFonts w:ascii="Roboto Condensed" w:hAnsi="Roboto Condensed"/>
              </w:rPr>
              <w:t xml:space="preserve"> </w:t>
            </w:r>
            <w:r>
              <w:rPr>
                <w:rFonts w:ascii="Roboto Condensed" w:hAnsi="Roboto Condensed"/>
              </w:rPr>
              <w:t>mission</w:t>
            </w:r>
          </w:p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Argumentation</w:t>
            </w:r>
          </w:p>
          <w:p w:rsidR="00A21AD7" w:rsidRPr="00FE28F4" w:rsidRDefault="00A21AD7" w:rsidP="004C6ACC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Etat des connaissances</w:t>
            </w:r>
            <w:r>
              <w:rPr>
                <w:rFonts w:ascii="Roboto Condensed" w:hAnsi="Roboto Condensed"/>
              </w:rPr>
              <w:t xml:space="preserve"> sur la problématique</w:t>
            </w:r>
          </w:p>
          <w:p w:rsidR="00A21AD7" w:rsidRDefault="00A21AD7" w:rsidP="00881B33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Etat de l’art dans le domaine du sujet traité</w:t>
            </w:r>
          </w:p>
          <w:p w:rsidR="00A21AD7" w:rsidRPr="00FE28F4" w:rsidRDefault="00A21AD7" w:rsidP="004D1F06">
            <w:pPr>
              <w:ind w:left="340"/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</w:rPr>
              <w:t>Conclusion et préconisations</w:t>
            </w:r>
          </w:p>
        </w:tc>
      </w:tr>
      <w:tr w:rsidR="00A21AD7" w:rsidRPr="00FE28F4" w:rsidTr="005506AD">
        <w:trPr>
          <w:cantSplit/>
          <w:trHeight w:hRule="exact" w:val="567"/>
          <w:jc w:val="center"/>
        </w:trPr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</w:rPr>
            </w:pPr>
            <w:r w:rsidRPr="00FE28F4">
              <w:rPr>
                <w:rFonts w:ascii="Roboto Condensed" w:hAnsi="Roboto Condensed"/>
                <w:i/>
                <w:sz w:val="18"/>
                <w:szCs w:val="18"/>
              </w:rPr>
              <w:t>(évaluation jury)</w:t>
            </w:r>
          </w:p>
        </w:tc>
        <w:tc>
          <w:tcPr>
            <w:tcW w:w="2837" w:type="dxa"/>
            <w:gridSpan w:val="4"/>
            <w:tcBorders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jc w:val="right"/>
              <w:rPr>
                <w:rFonts w:ascii="Roboto Condensed" w:hAnsi="Roboto Condensed"/>
                <w:b/>
                <w:bCs/>
              </w:rPr>
            </w:pPr>
            <w:r w:rsidRPr="00FE28F4">
              <w:rPr>
                <w:rFonts w:ascii="Roboto Condensed" w:hAnsi="Roboto Condensed"/>
                <w:b/>
                <w:bCs/>
              </w:rPr>
              <w:t xml:space="preserve">Note finale (sur 20) </w:t>
            </w:r>
            <w:r w:rsidRPr="00FE28F4">
              <w:rPr>
                <w:rFonts w:ascii="Roboto Condensed" w:hAnsi="Roboto Condensed"/>
                <w:b/>
                <w:bCs/>
              </w:rPr>
              <w:sym w:font="Wingdings" w:char="F0E8"/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</w:rPr>
            </w:pPr>
          </w:p>
        </w:tc>
      </w:tr>
      <w:tr w:rsidR="00A21AD7" w:rsidRPr="00FE28F4" w:rsidTr="005506AD">
        <w:trPr>
          <w:cantSplit/>
          <w:jc w:val="center"/>
        </w:trPr>
        <w:tc>
          <w:tcPr>
            <w:tcW w:w="1023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D7" w:rsidRPr="00FE28F4" w:rsidRDefault="00A21AD7" w:rsidP="004C6ACC">
            <w:pPr>
              <w:rPr>
                <w:rFonts w:ascii="Roboto Condensed" w:hAnsi="Roboto Condensed"/>
              </w:rPr>
            </w:pPr>
          </w:p>
        </w:tc>
      </w:tr>
      <w:tr w:rsidR="005506AD" w:rsidRPr="00FE28F4" w:rsidTr="005506AD">
        <w:trPr>
          <w:cantSplit/>
          <w:trHeight w:val="2551"/>
          <w:jc w:val="center"/>
        </w:trPr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506AD" w:rsidRPr="00FE28F4" w:rsidRDefault="005506AD" w:rsidP="00AA1459">
            <w:pPr>
              <w:rPr>
                <w:rFonts w:ascii="Roboto Condensed" w:hAnsi="Roboto Condensed"/>
                <w:b/>
                <w:i/>
              </w:rPr>
            </w:pPr>
            <w:r w:rsidRPr="00FE28F4">
              <w:rPr>
                <w:rFonts w:ascii="Roboto Condensed" w:hAnsi="Roboto Condensed"/>
                <w:b/>
                <w:i/>
                <w:szCs w:val="22"/>
              </w:rPr>
              <w:t xml:space="preserve">Commentaires </w:t>
            </w:r>
          </w:p>
        </w:tc>
      </w:tr>
    </w:tbl>
    <w:p w:rsidR="00AA1459" w:rsidRPr="00AA1459" w:rsidRDefault="00AA1459" w:rsidP="004C6ACC">
      <w:pPr>
        <w:rPr>
          <w:rFonts w:ascii="Roboto Condensed" w:hAnsi="Roboto Condensed"/>
          <w:sz w:val="20"/>
          <w:szCs w:val="20"/>
        </w:rPr>
      </w:pPr>
    </w:p>
    <w:p w:rsidR="00A21AD7" w:rsidRPr="00AA1459" w:rsidRDefault="00A21AD7" w:rsidP="004C6ACC">
      <w:pPr>
        <w:rPr>
          <w:rFonts w:ascii="Roboto Condensed" w:hAnsi="Roboto Condensed"/>
          <w:sz w:val="20"/>
          <w:szCs w:val="20"/>
        </w:rPr>
      </w:pPr>
    </w:p>
    <w:p w:rsidR="00AA1459" w:rsidRPr="00AA1459" w:rsidRDefault="00AA1459" w:rsidP="004C6ACC">
      <w:pPr>
        <w:rPr>
          <w:rFonts w:ascii="Roboto Condensed" w:hAnsi="Roboto Condensed"/>
          <w:sz w:val="20"/>
          <w:szCs w:val="20"/>
        </w:rPr>
      </w:pPr>
    </w:p>
    <w:p w:rsidR="00A21AD7" w:rsidRPr="00AA1459" w:rsidRDefault="00A21AD7" w:rsidP="004C6ACC">
      <w:pPr>
        <w:rPr>
          <w:rFonts w:ascii="Roboto Condensed" w:hAnsi="Roboto Condensed"/>
          <w:sz w:val="20"/>
          <w:szCs w:val="20"/>
        </w:rPr>
      </w:pPr>
    </w:p>
    <w:sectPr w:rsidR="00A21AD7" w:rsidRPr="00AA1459" w:rsidSect="00DB0C26">
      <w:footerReference w:type="default" r:id="rId9"/>
      <w:type w:val="continuous"/>
      <w:pgSz w:w="11906" w:h="16838" w:code="9"/>
      <w:pgMar w:top="567" w:right="567" w:bottom="851" w:left="567" w:header="142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335" w:rsidRDefault="00043335">
      <w:r>
        <w:separator/>
      </w:r>
    </w:p>
  </w:endnote>
  <w:endnote w:type="continuationSeparator" w:id="0">
    <w:p w:rsidR="00043335" w:rsidRDefault="0004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FE5" w:rsidRDefault="00A21AD7" w:rsidP="00922EC5">
    <w:pPr>
      <w:pStyle w:val="Pieddepage"/>
      <w:rPr>
        <w:rStyle w:val="Numrodepage"/>
      </w:rPr>
    </w:pPr>
    <w:r>
      <w:rPr>
        <w:noProof/>
      </w:rPr>
      <w:drawing>
        <wp:inline distT="0" distB="0" distL="0" distR="0">
          <wp:extent cx="362585" cy="362585"/>
          <wp:effectExtent l="0" t="0" r="0" b="0"/>
          <wp:docPr id="3" name="Image 3" descr="Triangle_pas de page-1c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iangle_pas de page-1c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5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0C26">
      <w:t>2021v1</w:t>
    </w:r>
    <w:r w:rsidR="00C74FE5">
      <w:tab/>
    </w:r>
    <w:r w:rsidR="00C74FE5">
      <w:tab/>
    </w:r>
    <w:r w:rsidR="00C74FE5">
      <w:tab/>
    </w:r>
    <w:r w:rsidR="00C74FE5">
      <w:tab/>
    </w:r>
    <w:r w:rsidR="00C74FE5">
      <w:rPr>
        <w:rStyle w:val="Numrodepage"/>
      </w:rPr>
      <w:fldChar w:fldCharType="begin"/>
    </w:r>
    <w:r w:rsidR="00C74FE5">
      <w:rPr>
        <w:rStyle w:val="Numrodepage"/>
      </w:rPr>
      <w:instrText xml:space="preserve"> PAGE </w:instrText>
    </w:r>
    <w:r w:rsidR="00C74FE5">
      <w:rPr>
        <w:rStyle w:val="Numrodepage"/>
      </w:rPr>
      <w:fldChar w:fldCharType="separate"/>
    </w:r>
    <w:r w:rsidR="007D60A6">
      <w:rPr>
        <w:rStyle w:val="Numrodepage"/>
        <w:noProof/>
      </w:rPr>
      <w:t>3</w:t>
    </w:r>
    <w:r w:rsidR="00C74FE5">
      <w:rPr>
        <w:rStyle w:val="Numrodepage"/>
      </w:rPr>
      <w:fldChar w:fldCharType="end"/>
    </w:r>
    <w:r w:rsidR="00C74FE5">
      <w:rPr>
        <w:rStyle w:val="Numrodepage"/>
      </w:rPr>
      <w:t>/</w:t>
    </w:r>
    <w:r w:rsidR="00C74FE5">
      <w:rPr>
        <w:rStyle w:val="Numrodepage"/>
      </w:rPr>
      <w:fldChar w:fldCharType="begin"/>
    </w:r>
    <w:r w:rsidR="00C74FE5">
      <w:rPr>
        <w:rStyle w:val="Numrodepage"/>
      </w:rPr>
      <w:instrText xml:space="preserve"> NUMPAGES </w:instrText>
    </w:r>
    <w:r w:rsidR="00C74FE5">
      <w:rPr>
        <w:rStyle w:val="Numrodepage"/>
      </w:rPr>
      <w:fldChar w:fldCharType="separate"/>
    </w:r>
    <w:r w:rsidR="007D60A6">
      <w:rPr>
        <w:rStyle w:val="Numrodepage"/>
        <w:noProof/>
      </w:rPr>
      <w:t>3</w:t>
    </w:r>
    <w:r w:rsidR="00C74FE5">
      <w:rPr>
        <w:rStyle w:val="Numrodepage"/>
      </w:rPr>
      <w:fldChar w:fldCharType="end"/>
    </w:r>
  </w:p>
  <w:p w:rsidR="00932895" w:rsidRPr="00EA0460" w:rsidRDefault="00932895" w:rsidP="00922EC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335" w:rsidRDefault="00043335">
      <w:r>
        <w:separator/>
      </w:r>
    </w:p>
  </w:footnote>
  <w:footnote w:type="continuationSeparator" w:id="0">
    <w:p w:rsidR="00043335" w:rsidRDefault="00043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34CD4"/>
    <w:multiLevelType w:val="hybridMultilevel"/>
    <w:tmpl w:val="646ACB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7EBB2C34"/>
    <w:multiLevelType w:val="hybridMultilevel"/>
    <w:tmpl w:val="1EAE808A"/>
    <w:lvl w:ilvl="0" w:tplc="1C3804F2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Arial Narrow" w:hAnsi="Arial Narro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A6"/>
    <w:rsid w:val="00035CFF"/>
    <w:rsid w:val="00043335"/>
    <w:rsid w:val="000640F2"/>
    <w:rsid w:val="000D4E50"/>
    <w:rsid w:val="000E2C16"/>
    <w:rsid w:val="00117989"/>
    <w:rsid w:val="00130873"/>
    <w:rsid w:val="001572E7"/>
    <w:rsid w:val="00173EFA"/>
    <w:rsid w:val="00193AC7"/>
    <w:rsid w:val="001B20AA"/>
    <w:rsid w:val="001E28D2"/>
    <w:rsid w:val="001F0B8D"/>
    <w:rsid w:val="002105FA"/>
    <w:rsid w:val="00244A13"/>
    <w:rsid w:val="002914EB"/>
    <w:rsid w:val="002C7234"/>
    <w:rsid w:val="002E7321"/>
    <w:rsid w:val="002F2F0E"/>
    <w:rsid w:val="00300ED5"/>
    <w:rsid w:val="0035512B"/>
    <w:rsid w:val="00371CF3"/>
    <w:rsid w:val="00374B65"/>
    <w:rsid w:val="0038104B"/>
    <w:rsid w:val="003C5BBE"/>
    <w:rsid w:val="003E2A7F"/>
    <w:rsid w:val="003F53A6"/>
    <w:rsid w:val="00437CB2"/>
    <w:rsid w:val="00465A65"/>
    <w:rsid w:val="00466C11"/>
    <w:rsid w:val="004A41CA"/>
    <w:rsid w:val="004B2EFA"/>
    <w:rsid w:val="004B3682"/>
    <w:rsid w:val="004C6ACC"/>
    <w:rsid w:val="004D1F06"/>
    <w:rsid w:val="0053198C"/>
    <w:rsid w:val="00532BC2"/>
    <w:rsid w:val="00540B40"/>
    <w:rsid w:val="00543D08"/>
    <w:rsid w:val="005506AD"/>
    <w:rsid w:val="00573B55"/>
    <w:rsid w:val="0057453B"/>
    <w:rsid w:val="0058677D"/>
    <w:rsid w:val="00587414"/>
    <w:rsid w:val="00594EA4"/>
    <w:rsid w:val="00595DF2"/>
    <w:rsid w:val="005F0F32"/>
    <w:rsid w:val="005F2D09"/>
    <w:rsid w:val="0061239C"/>
    <w:rsid w:val="00653668"/>
    <w:rsid w:val="00680AE2"/>
    <w:rsid w:val="0068642A"/>
    <w:rsid w:val="006B16FE"/>
    <w:rsid w:val="006F4B3C"/>
    <w:rsid w:val="00704877"/>
    <w:rsid w:val="00707EDE"/>
    <w:rsid w:val="00762180"/>
    <w:rsid w:val="00774CEF"/>
    <w:rsid w:val="0077658C"/>
    <w:rsid w:val="007D60A6"/>
    <w:rsid w:val="007F7F7C"/>
    <w:rsid w:val="0083678B"/>
    <w:rsid w:val="00850C50"/>
    <w:rsid w:val="008563BD"/>
    <w:rsid w:val="00857F5F"/>
    <w:rsid w:val="00881B33"/>
    <w:rsid w:val="008869DC"/>
    <w:rsid w:val="008B1D2A"/>
    <w:rsid w:val="008B53DA"/>
    <w:rsid w:val="008E1408"/>
    <w:rsid w:val="00922EC5"/>
    <w:rsid w:val="009254BD"/>
    <w:rsid w:val="00931E87"/>
    <w:rsid w:val="00932895"/>
    <w:rsid w:val="0097124E"/>
    <w:rsid w:val="009C641F"/>
    <w:rsid w:val="009E4766"/>
    <w:rsid w:val="009E52E0"/>
    <w:rsid w:val="00A02DF1"/>
    <w:rsid w:val="00A0340C"/>
    <w:rsid w:val="00A21AD7"/>
    <w:rsid w:val="00A64AEF"/>
    <w:rsid w:val="00A67AA7"/>
    <w:rsid w:val="00A750D5"/>
    <w:rsid w:val="00A77F39"/>
    <w:rsid w:val="00A96BA3"/>
    <w:rsid w:val="00AA1459"/>
    <w:rsid w:val="00AB40E3"/>
    <w:rsid w:val="00AB7236"/>
    <w:rsid w:val="00AF56C5"/>
    <w:rsid w:val="00B2196E"/>
    <w:rsid w:val="00B253C2"/>
    <w:rsid w:val="00B3681E"/>
    <w:rsid w:val="00B53177"/>
    <w:rsid w:val="00B546EC"/>
    <w:rsid w:val="00B573DE"/>
    <w:rsid w:val="00B66075"/>
    <w:rsid w:val="00B73769"/>
    <w:rsid w:val="00B81744"/>
    <w:rsid w:val="00BE01A8"/>
    <w:rsid w:val="00BE73E1"/>
    <w:rsid w:val="00BF025F"/>
    <w:rsid w:val="00C446AF"/>
    <w:rsid w:val="00C56A88"/>
    <w:rsid w:val="00C74FE5"/>
    <w:rsid w:val="00CA3032"/>
    <w:rsid w:val="00CB5E08"/>
    <w:rsid w:val="00CE02A1"/>
    <w:rsid w:val="00CE1461"/>
    <w:rsid w:val="00D30C8F"/>
    <w:rsid w:val="00D80050"/>
    <w:rsid w:val="00D96020"/>
    <w:rsid w:val="00DB0C26"/>
    <w:rsid w:val="00DD16C3"/>
    <w:rsid w:val="00DE515F"/>
    <w:rsid w:val="00E161BA"/>
    <w:rsid w:val="00E37852"/>
    <w:rsid w:val="00E45E52"/>
    <w:rsid w:val="00EA0460"/>
    <w:rsid w:val="00ED632E"/>
    <w:rsid w:val="00F517B3"/>
    <w:rsid w:val="00F667E6"/>
    <w:rsid w:val="00F81D99"/>
    <w:rsid w:val="00F851BB"/>
    <w:rsid w:val="00F86DFF"/>
    <w:rsid w:val="00F96A2F"/>
    <w:rsid w:val="00FC45E9"/>
    <w:rsid w:val="00F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5CBDD7-505B-4B54-AD72-B55E4310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Titre3">
    <w:name w:val="heading 3"/>
    <w:basedOn w:val="Normal"/>
    <w:next w:val="Normal"/>
    <w:qFormat/>
    <w:pPr>
      <w:keepNext/>
      <w:tabs>
        <w:tab w:val="left" w:leader="dot" w:pos="2835"/>
        <w:tab w:val="left" w:leader="dot" w:pos="5103"/>
      </w:tabs>
      <w:outlineLvl w:val="2"/>
    </w:pPr>
    <w:rPr>
      <w:i/>
      <w:iCs/>
      <w:sz w:val="18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bCs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  <w:iCs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Paragraphedeliste">
    <w:name w:val="List Paragraph"/>
    <w:basedOn w:val="Normal"/>
    <w:uiPriority w:val="34"/>
    <w:qFormat/>
    <w:rsid w:val="009254BD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594EA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594E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rade\MesMod&#232;les\DocOuvrir\Dossiers\Charte3iL\DocComposit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8F571-AC6A-4374-BD07-5526BBA7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DocComposition.dot</Template>
  <TotalTime>207</TotalTime>
  <Pages>1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Mobilité Internationale</vt:lpstr>
    </vt:vector>
  </TitlesOfParts>
  <Company>3iL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Mobilité Internationale</dc:title>
  <dc:subject/>
  <dc:creator>DT</dc:creator>
  <cp:keywords/>
  <dc:description/>
  <cp:lastModifiedBy>Granet Catherine</cp:lastModifiedBy>
  <cp:revision>21</cp:revision>
  <cp:lastPrinted>2021-06-24T14:18:00Z</cp:lastPrinted>
  <dcterms:created xsi:type="dcterms:W3CDTF">2020-05-13T14:37:00Z</dcterms:created>
  <dcterms:modified xsi:type="dcterms:W3CDTF">2021-07-19T14:51:00Z</dcterms:modified>
</cp:coreProperties>
</file>